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3"/>
        <w:gridCol w:w="3730"/>
        <w:gridCol w:w="676"/>
        <w:gridCol w:w="3671"/>
        <w:gridCol w:w="736"/>
      </w:tblGrid>
      <w:tr w:rsidR="00947B9B" w:rsidRPr="002A0C31" w:rsidTr="007B4C5D">
        <w:tc>
          <w:tcPr>
            <w:tcW w:w="1000" w:type="pct"/>
          </w:tcPr>
          <w:p w:rsidR="00947B9B" w:rsidRPr="002A0C31" w:rsidRDefault="00947B9B" w:rsidP="002A0C31">
            <w:pPr>
              <w:contextualSpacing/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2000" w:type="pct"/>
            <w:gridSpan w:val="2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Sala A</w:t>
            </w:r>
          </w:p>
        </w:tc>
        <w:tc>
          <w:tcPr>
            <w:tcW w:w="2000" w:type="pct"/>
            <w:gridSpan w:val="2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Sala B</w:t>
            </w:r>
          </w:p>
        </w:tc>
      </w:tr>
      <w:tr w:rsidR="00C45504" w:rsidRPr="002A0C31" w:rsidTr="00C45504">
        <w:tc>
          <w:tcPr>
            <w:tcW w:w="1000" w:type="pct"/>
          </w:tcPr>
          <w:p w:rsidR="00C45504" w:rsidRPr="002A0C31" w:rsidRDefault="00C45504" w:rsidP="002A0C31">
            <w:pPr>
              <w:contextualSpacing/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4000" w:type="pct"/>
            <w:gridSpan w:val="4"/>
          </w:tcPr>
          <w:p w:rsidR="00C45504" w:rsidRPr="002A0C31" w:rsidRDefault="00C45504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947B9B" w:rsidRPr="002A0C31" w:rsidTr="007B4C5D">
        <w:tc>
          <w:tcPr>
            <w:tcW w:w="1000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Lectura</w:t>
            </w:r>
          </w:p>
        </w:tc>
        <w:tc>
          <w:tcPr>
            <w:tcW w:w="1693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C45504" w:rsidRPr="002A0C31" w:rsidTr="00C45504">
        <w:tc>
          <w:tcPr>
            <w:tcW w:w="1000" w:type="pct"/>
          </w:tcPr>
          <w:p w:rsidR="00C45504" w:rsidRPr="002A0C31" w:rsidRDefault="00C45504" w:rsidP="002A0C31">
            <w:pPr>
              <w:contextualSpacing/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4000" w:type="pct"/>
            <w:gridSpan w:val="4"/>
          </w:tcPr>
          <w:p w:rsidR="00C45504" w:rsidRPr="002A0C31" w:rsidRDefault="00C45504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947B9B" w:rsidRPr="002A0C31" w:rsidTr="007B4C5D">
        <w:tc>
          <w:tcPr>
            <w:tcW w:w="1000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Lectura</w:t>
            </w:r>
          </w:p>
        </w:tc>
        <w:tc>
          <w:tcPr>
            <w:tcW w:w="1693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947B9B" w:rsidRPr="002A0C31" w:rsidTr="007B4C5D">
        <w:tc>
          <w:tcPr>
            <w:tcW w:w="1000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Primer</w:t>
            </w:r>
            <w:r w:rsidR="00437F0B">
              <w:rPr>
                <w:sz w:val="28"/>
                <w:szCs w:val="28"/>
                <w:lang w:val="es-MX"/>
              </w:rPr>
              <w:t>a</w:t>
            </w:r>
            <w:r w:rsidRPr="002A0C31">
              <w:rPr>
                <w:sz w:val="28"/>
                <w:szCs w:val="28"/>
                <w:lang w:val="es-MX"/>
              </w:rPr>
              <w:t xml:space="preserve"> </w:t>
            </w:r>
            <w:r w:rsidR="00604967">
              <w:rPr>
                <w:sz w:val="28"/>
                <w:szCs w:val="28"/>
                <w:lang w:val="es-MX"/>
              </w:rPr>
              <w:t>Conversación</w:t>
            </w:r>
          </w:p>
        </w:tc>
        <w:tc>
          <w:tcPr>
            <w:tcW w:w="1693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947B9B" w:rsidRPr="002A0C31" w:rsidTr="007B4C5D">
        <w:tc>
          <w:tcPr>
            <w:tcW w:w="1000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Revisita</w:t>
            </w:r>
          </w:p>
        </w:tc>
        <w:tc>
          <w:tcPr>
            <w:tcW w:w="1693" w:type="pct"/>
          </w:tcPr>
          <w:p w:rsidR="00947B9B" w:rsidRPr="002A0C31" w:rsidRDefault="00947B9B" w:rsidP="00EA0480">
            <w:pPr>
              <w:spacing w:after="0"/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947B9B" w:rsidRPr="002A0C31" w:rsidTr="007B4C5D">
        <w:tc>
          <w:tcPr>
            <w:tcW w:w="1000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 xml:space="preserve">Curso </w:t>
            </w:r>
            <w:r w:rsidR="00604967">
              <w:rPr>
                <w:sz w:val="28"/>
                <w:szCs w:val="28"/>
                <w:lang w:val="es-MX"/>
              </w:rPr>
              <w:t>Bí</w:t>
            </w:r>
            <w:r w:rsidR="00604967" w:rsidRPr="002A0C31">
              <w:rPr>
                <w:sz w:val="28"/>
                <w:szCs w:val="28"/>
                <w:lang w:val="es-MX"/>
              </w:rPr>
              <w:t>blico</w:t>
            </w:r>
          </w:p>
        </w:tc>
        <w:tc>
          <w:tcPr>
            <w:tcW w:w="1693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C45504" w:rsidRPr="002A0C31" w:rsidTr="00C45504">
        <w:tc>
          <w:tcPr>
            <w:tcW w:w="1000" w:type="pct"/>
          </w:tcPr>
          <w:p w:rsidR="00C45504" w:rsidRPr="002A0C31" w:rsidRDefault="00C45504" w:rsidP="002A0C31">
            <w:pPr>
              <w:contextualSpacing/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4000" w:type="pct"/>
            <w:gridSpan w:val="4"/>
          </w:tcPr>
          <w:p w:rsidR="00C45504" w:rsidRPr="002A0C31" w:rsidRDefault="00C45504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947B9B" w:rsidRPr="002A0C31" w:rsidTr="007B4C5D">
        <w:tc>
          <w:tcPr>
            <w:tcW w:w="1000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Lectura</w:t>
            </w:r>
          </w:p>
        </w:tc>
        <w:tc>
          <w:tcPr>
            <w:tcW w:w="1693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947B9B" w:rsidRPr="002A0C31" w:rsidTr="007B4C5D">
        <w:tc>
          <w:tcPr>
            <w:tcW w:w="1000" w:type="pct"/>
          </w:tcPr>
          <w:p w:rsidR="00947B9B" w:rsidRPr="002A0C31" w:rsidRDefault="00437F0B" w:rsidP="002A0C31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Primer</w:t>
            </w:r>
            <w:r>
              <w:rPr>
                <w:sz w:val="28"/>
                <w:szCs w:val="28"/>
                <w:lang w:val="es-MX"/>
              </w:rPr>
              <w:t>a</w:t>
            </w:r>
            <w:r w:rsidRPr="002A0C31">
              <w:rPr>
                <w:sz w:val="28"/>
                <w:szCs w:val="28"/>
                <w:lang w:val="es-MX"/>
              </w:rPr>
              <w:t xml:space="preserve"> </w:t>
            </w:r>
            <w:r w:rsidR="00604967">
              <w:rPr>
                <w:sz w:val="28"/>
                <w:szCs w:val="28"/>
                <w:lang w:val="es-MX"/>
              </w:rPr>
              <w:t>Conversación</w:t>
            </w:r>
          </w:p>
        </w:tc>
        <w:tc>
          <w:tcPr>
            <w:tcW w:w="1693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947B9B" w:rsidRPr="002A0C31" w:rsidTr="007B4C5D">
        <w:tc>
          <w:tcPr>
            <w:tcW w:w="1000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Revisita</w:t>
            </w:r>
          </w:p>
        </w:tc>
        <w:tc>
          <w:tcPr>
            <w:tcW w:w="1693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947B9B" w:rsidRPr="002A0C31" w:rsidTr="007B4C5D">
        <w:tc>
          <w:tcPr>
            <w:tcW w:w="1000" w:type="pct"/>
          </w:tcPr>
          <w:p w:rsidR="00C87F72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 xml:space="preserve">Curso </w:t>
            </w:r>
            <w:r w:rsidR="00604967">
              <w:rPr>
                <w:sz w:val="28"/>
                <w:szCs w:val="28"/>
                <w:lang w:val="es-MX"/>
              </w:rPr>
              <w:t>Bí</w:t>
            </w:r>
            <w:r w:rsidR="00604967" w:rsidRPr="002A0C31">
              <w:rPr>
                <w:sz w:val="28"/>
                <w:szCs w:val="28"/>
                <w:lang w:val="es-MX"/>
              </w:rPr>
              <w:t>blico</w:t>
            </w:r>
          </w:p>
        </w:tc>
        <w:tc>
          <w:tcPr>
            <w:tcW w:w="1693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947B9B" w:rsidRPr="002A0C31" w:rsidRDefault="00947B9B" w:rsidP="002A0C31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C45504" w:rsidRPr="002A0C31" w:rsidTr="00C45504">
        <w:tc>
          <w:tcPr>
            <w:tcW w:w="1000" w:type="pct"/>
          </w:tcPr>
          <w:p w:rsidR="00C45504" w:rsidRPr="002A0C31" w:rsidRDefault="00C45504" w:rsidP="000E262C">
            <w:pPr>
              <w:contextualSpacing/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4000" w:type="pct"/>
            <w:gridSpan w:val="4"/>
          </w:tcPr>
          <w:p w:rsidR="00C45504" w:rsidRPr="002A0C31" w:rsidRDefault="00C45504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C87F72" w:rsidRPr="002A0C31" w:rsidTr="000E262C">
        <w:tc>
          <w:tcPr>
            <w:tcW w:w="1000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Lectura</w:t>
            </w:r>
          </w:p>
        </w:tc>
        <w:tc>
          <w:tcPr>
            <w:tcW w:w="1693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C87F72" w:rsidRPr="002A0C31" w:rsidTr="000E262C">
        <w:tc>
          <w:tcPr>
            <w:tcW w:w="1000" w:type="pct"/>
          </w:tcPr>
          <w:p w:rsidR="00C87F72" w:rsidRPr="002A0C31" w:rsidRDefault="00437F0B" w:rsidP="000E262C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Primer</w:t>
            </w:r>
            <w:r>
              <w:rPr>
                <w:sz w:val="28"/>
                <w:szCs w:val="28"/>
                <w:lang w:val="es-MX"/>
              </w:rPr>
              <w:t>a</w:t>
            </w:r>
            <w:r w:rsidRPr="002A0C31">
              <w:rPr>
                <w:sz w:val="28"/>
                <w:szCs w:val="28"/>
                <w:lang w:val="es-MX"/>
              </w:rPr>
              <w:t xml:space="preserve"> </w:t>
            </w:r>
            <w:r w:rsidR="00604967">
              <w:rPr>
                <w:sz w:val="28"/>
                <w:szCs w:val="28"/>
                <w:lang w:val="es-MX"/>
              </w:rPr>
              <w:t>Conversación</w:t>
            </w:r>
          </w:p>
        </w:tc>
        <w:tc>
          <w:tcPr>
            <w:tcW w:w="1693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C87F72" w:rsidRPr="002A0C31" w:rsidTr="000E262C">
        <w:tc>
          <w:tcPr>
            <w:tcW w:w="1000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Revisita</w:t>
            </w:r>
          </w:p>
        </w:tc>
        <w:tc>
          <w:tcPr>
            <w:tcW w:w="1693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C87F72" w:rsidRPr="002A0C31" w:rsidTr="000E262C">
        <w:tc>
          <w:tcPr>
            <w:tcW w:w="1000" w:type="pct"/>
          </w:tcPr>
          <w:p w:rsidR="00C87F72" w:rsidRPr="002A0C31" w:rsidRDefault="00064151" w:rsidP="000E262C">
            <w:pPr>
              <w:contextualSpacing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Curso </w:t>
            </w:r>
            <w:r w:rsidR="00604967">
              <w:rPr>
                <w:sz w:val="28"/>
                <w:szCs w:val="28"/>
                <w:lang w:val="es-MX"/>
              </w:rPr>
              <w:t>Bí</w:t>
            </w:r>
            <w:r w:rsidR="00604967" w:rsidRPr="002A0C31">
              <w:rPr>
                <w:sz w:val="28"/>
                <w:szCs w:val="28"/>
                <w:lang w:val="es-MX"/>
              </w:rPr>
              <w:t>blico</w:t>
            </w:r>
          </w:p>
        </w:tc>
        <w:tc>
          <w:tcPr>
            <w:tcW w:w="1693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C87F72" w:rsidRPr="002A0C31" w:rsidRDefault="00C87F72" w:rsidP="000E262C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C45504" w:rsidRPr="002A0C31" w:rsidTr="00C45504">
        <w:tc>
          <w:tcPr>
            <w:tcW w:w="1000" w:type="pct"/>
          </w:tcPr>
          <w:p w:rsidR="00C45504" w:rsidRPr="002A0C31" w:rsidRDefault="00C45504" w:rsidP="00AC6EF4">
            <w:pPr>
              <w:contextualSpacing/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4000" w:type="pct"/>
            <w:gridSpan w:val="4"/>
          </w:tcPr>
          <w:p w:rsidR="00C45504" w:rsidRPr="002A0C31" w:rsidRDefault="00C45504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EA0480" w:rsidRPr="002A0C31" w:rsidTr="00AC6EF4">
        <w:tc>
          <w:tcPr>
            <w:tcW w:w="1000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Lectura</w:t>
            </w:r>
          </w:p>
        </w:tc>
        <w:tc>
          <w:tcPr>
            <w:tcW w:w="1693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EA0480" w:rsidRPr="002A0C31" w:rsidTr="00AC6EF4">
        <w:tc>
          <w:tcPr>
            <w:tcW w:w="1000" w:type="pct"/>
          </w:tcPr>
          <w:p w:rsidR="00EA0480" w:rsidRPr="002A0C31" w:rsidRDefault="00437F0B" w:rsidP="00AC6EF4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Primer</w:t>
            </w:r>
            <w:r>
              <w:rPr>
                <w:sz w:val="28"/>
                <w:szCs w:val="28"/>
                <w:lang w:val="es-MX"/>
              </w:rPr>
              <w:t>a</w:t>
            </w:r>
            <w:r w:rsidRPr="002A0C31">
              <w:rPr>
                <w:sz w:val="28"/>
                <w:szCs w:val="28"/>
                <w:lang w:val="es-MX"/>
              </w:rPr>
              <w:t xml:space="preserve"> </w:t>
            </w:r>
            <w:r>
              <w:rPr>
                <w:sz w:val="28"/>
                <w:szCs w:val="28"/>
                <w:lang w:val="es-MX"/>
              </w:rPr>
              <w:t>Conversacion</w:t>
            </w:r>
          </w:p>
        </w:tc>
        <w:tc>
          <w:tcPr>
            <w:tcW w:w="1693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EA0480" w:rsidRPr="002A0C31" w:rsidTr="00AC6EF4">
        <w:tc>
          <w:tcPr>
            <w:tcW w:w="1000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Revisita</w:t>
            </w:r>
          </w:p>
        </w:tc>
        <w:tc>
          <w:tcPr>
            <w:tcW w:w="1693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EA0480" w:rsidRPr="002A0C31" w:rsidTr="00AC6EF4">
        <w:tc>
          <w:tcPr>
            <w:tcW w:w="1000" w:type="pct"/>
          </w:tcPr>
          <w:p w:rsidR="00EA0480" w:rsidRPr="002A0C31" w:rsidRDefault="00064151" w:rsidP="00AC6EF4">
            <w:pPr>
              <w:contextualSpacing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Curso </w:t>
            </w:r>
            <w:r w:rsidR="00604967">
              <w:rPr>
                <w:sz w:val="28"/>
                <w:szCs w:val="28"/>
                <w:lang w:val="es-MX"/>
              </w:rPr>
              <w:t>Bí</w:t>
            </w:r>
            <w:r w:rsidR="00604967" w:rsidRPr="002A0C31">
              <w:rPr>
                <w:sz w:val="28"/>
                <w:szCs w:val="28"/>
                <w:lang w:val="es-MX"/>
              </w:rPr>
              <w:t>blico</w:t>
            </w:r>
            <w:bookmarkStart w:id="0" w:name="_GoBack"/>
            <w:bookmarkEnd w:id="0"/>
          </w:p>
        </w:tc>
        <w:tc>
          <w:tcPr>
            <w:tcW w:w="1693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EA0480" w:rsidRPr="002A0C31" w:rsidRDefault="00EA0480" w:rsidP="00AC6EF4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</w:tbl>
    <w:p w:rsidR="00C87F72" w:rsidRPr="00552DBF" w:rsidRDefault="00C87F72" w:rsidP="00EA0480">
      <w:pPr>
        <w:rPr>
          <w:sz w:val="28"/>
          <w:szCs w:val="28"/>
          <w:lang w:val="es-MX"/>
        </w:rPr>
      </w:pPr>
    </w:p>
    <w:sectPr w:rsidR="00C87F72" w:rsidRPr="00552DBF" w:rsidSect="00EA04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93A4F"/>
    <w:rsid w:val="00064151"/>
    <w:rsid w:val="000E262C"/>
    <w:rsid w:val="0027266C"/>
    <w:rsid w:val="002A0C31"/>
    <w:rsid w:val="00367EB5"/>
    <w:rsid w:val="00437F0B"/>
    <w:rsid w:val="00517507"/>
    <w:rsid w:val="00552DBF"/>
    <w:rsid w:val="005F6C3C"/>
    <w:rsid w:val="005F6D8E"/>
    <w:rsid w:val="00604967"/>
    <w:rsid w:val="0070281F"/>
    <w:rsid w:val="007670D7"/>
    <w:rsid w:val="007B4C5D"/>
    <w:rsid w:val="00947B9B"/>
    <w:rsid w:val="009F12E3"/>
    <w:rsid w:val="00A865DA"/>
    <w:rsid w:val="00AD2183"/>
    <w:rsid w:val="00B029B6"/>
    <w:rsid w:val="00C45504"/>
    <w:rsid w:val="00C87F72"/>
    <w:rsid w:val="00C93A4F"/>
    <w:rsid w:val="00CD6B4A"/>
    <w:rsid w:val="00E30CCB"/>
    <w:rsid w:val="00E94328"/>
    <w:rsid w:val="00EA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8944D03-B418-4260-A8AC-B5F981A0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7B9B"/>
    <w:pPr>
      <w:spacing w:after="160" w:line="259" w:lineRule="auto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B9B"/>
    <w:pPr>
      <w:spacing w:after="0" w:line="240" w:lineRule="auto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melindo%20Coria\Documents\West\Seamos%20Mejores%20Maestros\Esque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Esquema.dotx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Hermelindo Coria</dc:creator>
  <cp:lastModifiedBy>Coria, Fidel</cp:lastModifiedBy>
  <cp:revision>5</cp:revision>
  <cp:lastPrinted>2016-07-29T22:23:00Z</cp:lastPrinted>
  <dcterms:created xsi:type="dcterms:W3CDTF">2016-12-16T20:22:00Z</dcterms:created>
  <dcterms:modified xsi:type="dcterms:W3CDTF">2017-05-09T13:44:00Z</dcterms:modified>
</cp:coreProperties>
</file>