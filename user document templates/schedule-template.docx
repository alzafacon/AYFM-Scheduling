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3"/>
        <w:gridCol w:w="3730"/>
        <w:gridCol w:w="676"/>
        <w:gridCol w:w="3671"/>
        <w:gridCol w:w="736"/>
      </w:tblGrid>
      <w:tr w:rsidR="00947B9B" w:rsidRPr="0070510B" w14:paraId="43268188" w14:textId="77777777" w:rsidTr="007B4C5D">
        <w:tc>
          <w:tcPr>
            <w:tcW w:w="1000" w:type="pct"/>
          </w:tcPr>
          <w:p w14:paraId="4C1FCB02" w14:textId="77777777" w:rsidR="00947B9B" w:rsidRPr="0070510B" w:rsidRDefault="00947B9B" w:rsidP="002A0C31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2000" w:type="pct"/>
            <w:gridSpan w:val="2"/>
          </w:tcPr>
          <w:p w14:paraId="7ABBE3B0" w14:textId="77777777" w:rsidR="00947B9B" w:rsidRPr="0070510B" w:rsidRDefault="0070510B" w:rsidP="002A0C31">
            <w:pPr>
              <w:contextualSpacing/>
              <w:rPr>
                <w:sz w:val="28"/>
                <w:szCs w:val="28"/>
              </w:rPr>
            </w:pPr>
            <w:r w:rsidRPr="0070510B">
              <w:rPr>
                <w:sz w:val="28"/>
                <w:szCs w:val="28"/>
              </w:rPr>
              <w:t>Main</w:t>
            </w:r>
          </w:p>
        </w:tc>
        <w:tc>
          <w:tcPr>
            <w:tcW w:w="2000" w:type="pct"/>
            <w:gridSpan w:val="2"/>
          </w:tcPr>
          <w:p w14:paraId="151AE095" w14:textId="77777777" w:rsidR="00947B9B" w:rsidRPr="0070510B" w:rsidRDefault="0070510B" w:rsidP="002A0C31">
            <w:pPr>
              <w:contextualSpacing/>
              <w:rPr>
                <w:sz w:val="28"/>
                <w:szCs w:val="28"/>
              </w:rPr>
            </w:pPr>
            <w:r w:rsidRPr="0070510B">
              <w:rPr>
                <w:sz w:val="28"/>
                <w:szCs w:val="28"/>
              </w:rPr>
              <w:t>Auxiliary</w:t>
            </w:r>
          </w:p>
        </w:tc>
      </w:tr>
      <w:tr w:rsidR="00C45504" w:rsidRPr="0070510B" w14:paraId="44C3BFC9" w14:textId="77777777" w:rsidTr="00C45504">
        <w:tc>
          <w:tcPr>
            <w:tcW w:w="1000" w:type="pct"/>
          </w:tcPr>
          <w:p w14:paraId="37440A3C" w14:textId="77777777" w:rsidR="00C45504" w:rsidRPr="0070510B" w:rsidRDefault="00C45504" w:rsidP="002A0C31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gridSpan w:val="4"/>
          </w:tcPr>
          <w:p w14:paraId="484972BE" w14:textId="77777777" w:rsidR="00C45504" w:rsidRPr="0070510B" w:rsidRDefault="00C45504" w:rsidP="002A0C31">
            <w:pPr>
              <w:contextualSpacing/>
              <w:rPr>
                <w:sz w:val="28"/>
                <w:szCs w:val="28"/>
              </w:rPr>
            </w:pPr>
          </w:p>
        </w:tc>
      </w:tr>
      <w:tr w:rsidR="00947B9B" w:rsidRPr="0070510B" w14:paraId="675E4FD9" w14:textId="77777777" w:rsidTr="007B4C5D">
        <w:tc>
          <w:tcPr>
            <w:tcW w:w="1000" w:type="pct"/>
          </w:tcPr>
          <w:p w14:paraId="24A156EA" w14:textId="3A190872" w:rsidR="00947B9B" w:rsidRPr="0070510B" w:rsidRDefault="0070510B" w:rsidP="002A0C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Reading</w:t>
            </w:r>
          </w:p>
        </w:tc>
        <w:tc>
          <w:tcPr>
            <w:tcW w:w="1693" w:type="pct"/>
          </w:tcPr>
          <w:p w14:paraId="5C902121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2053CBD4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49BF3984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480E4AF4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</w:tr>
      <w:tr w:rsidR="00034485" w:rsidRPr="0070510B" w14:paraId="23FAE644" w14:textId="77777777" w:rsidTr="007B4C5D">
        <w:tc>
          <w:tcPr>
            <w:tcW w:w="1000" w:type="pct"/>
          </w:tcPr>
          <w:p w14:paraId="22905E2B" w14:textId="28A2F26A" w:rsidR="00034485" w:rsidRDefault="00034485" w:rsidP="002A0C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Talk</w:t>
            </w:r>
          </w:p>
        </w:tc>
        <w:tc>
          <w:tcPr>
            <w:tcW w:w="1693" w:type="pct"/>
          </w:tcPr>
          <w:p w14:paraId="17794EC5" w14:textId="77777777" w:rsidR="00034485" w:rsidRPr="0070510B" w:rsidRDefault="00034485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23CFA96B" w14:textId="77777777" w:rsidR="00034485" w:rsidRPr="0070510B" w:rsidRDefault="00034485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70A33D25" w14:textId="77777777" w:rsidR="00034485" w:rsidRPr="0070510B" w:rsidRDefault="00034485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416D9506" w14:textId="77777777" w:rsidR="00034485" w:rsidRPr="0070510B" w:rsidRDefault="00034485" w:rsidP="002A0C31">
            <w:pPr>
              <w:contextualSpacing/>
              <w:rPr>
                <w:sz w:val="28"/>
                <w:szCs w:val="28"/>
              </w:rPr>
            </w:pPr>
          </w:p>
        </w:tc>
      </w:tr>
      <w:tr w:rsidR="00C45504" w:rsidRPr="0070510B" w14:paraId="688FEB20" w14:textId="77777777" w:rsidTr="00C45504">
        <w:tc>
          <w:tcPr>
            <w:tcW w:w="1000" w:type="pct"/>
          </w:tcPr>
          <w:p w14:paraId="282A368A" w14:textId="77777777" w:rsidR="00C45504" w:rsidRPr="0070510B" w:rsidRDefault="00C45504" w:rsidP="002A0C31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gridSpan w:val="4"/>
          </w:tcPr>
          <w:p w14:paraId="767B0586" w14:textId="77777777" w:rsidR="00C45504" w:rsidRPr="0070510B" w:rsidRDefault="00C45504" w:rsidP="002A0C31">
            <w:pPr>
              <w:contextualSpacing/>
              <w:rPr>
                <w:sz w:val="28"/>
                <w:szCs w:val="28"/>
              </w:rPr>
            </w:pPr>
          </w:p>
        </w:tc>
      </w:tr>
      <w:tr w:rsidR="00947B9B" w:rsidRPr="0070510B" w14:paraId="4324E909" w14:textId="77777777" w:rsidTr="007B4C5D">
        <w:tc>
          <w:tcPr>
            <w:tcW w:w="1000" w:type="pct"/>
          </w:tcPr>
          <w:p w14:paraId="743C17CB" w14:textId="144C1D65" w:rsidR="00947B9B" w:rsidRPr="0070510B" w:rsidRDefault="00034485" w:rsidP="002A0C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Reading</w:t>
            </w:r>
          </w:p>
        </w:tc>
        <w:tc>
          <w:tcPr>
            <w:tcW w:w="1693" w:type="pct"/>
          </w:tcPr>
          <w:p w14:paraId="4069B989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32FFA11A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13D41E3E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4B98E20D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</w:tr>
      <w:tr w:rsidR="00947B9B" w:rsidRPr="0070510B" w14:paraId="22D7F1D0" w14:textId="77777777" w:rsidTr="007B4C5D">
        <w:tc>
          <w:tcPr>
            <w:tcW w:w="1000" w:type="pct"/>
          </w:tcPr>
          <w:p w14:paraId="7A0CCFB7" w14:textId="31195D68" w:rsidR="00947B9B" w:rsidRPr="0070510B" w:rsidRDefault="00034485" w:rsidP="002A0C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Call</w:t>
            </w:r>
          </w:p>
        </w:tc>
        <w:tc>
          <w:tcPr>
            <w:tcW w:w="1693" w:type="pct"/>
          </w:tcPr>
          <w:p w14:paraId="58898A54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2F8C9341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3EF9FD2E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17729C04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</w:tr>
      <w:tr w:rsidR="00947B9B" w:rsidRPr="0070510B" w14:paraId="5C1E68D0" w14:textId="77777777" w:rsidTr="007B4C5D">
        <w:tc>
          <w:tcPr>
            <w:tcW w:w="1000" w:type="pct"/>
          </w:tcPr>
          <w:p w14:paraId="5164806B" w14:textId="60931D4E" w:rsidR="00947B9B" w:rsidRPr="0070510B" w:rsidRDefault="00034485" w:rsidP="002A0C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Call</w:t>
            </w:r>
          </w:p>
        </w:tc>
        <w:tc>
          <w:tcPr>
            <w:tcW w:w="1693" w:type="pct"/>
          </w:tcPr>
          <w:p w14:paraId="179F6A21" w14:textId="77777777" w:rsidR="00947B9B" w:rsidRPr="0070510B" w:rsidRDefault="00947B9B" w:rsidP="00EA0480">
            <w:pPr>
              <w:spacing w:after="0"/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59B744FC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66DE5EF2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7BED5D3A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</w:tr>
      <w:tr w:rsidR="00947B9B" w:rsidRPr="0070510B" w14:paraId="476D7AE8" w14:textId="77777777" w:rsidTr="007B4C5D">
        <w:tc>
          <w:tcPr>
            <w:tcW w:w="1000" w:type="pct"/>
          </w:tcPr>
          <w:p w14:paraId="15A7DF63" w14:textId="2A86F578" w:rsidR="00947B9B" w:rsidRPr="0070510B" w:rsidRDefault="00034485" w:rsidP="002A0C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Call</w:t>
            </w:r>
          </w:p>
        </w:tc>
        <w:tc>
          <w:tcPr>
            <w:tcW w:w="1693" w:type="pct"/>
          </w:tcPr>
          <w:p w14:paraId="64319B0D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5E162381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125CE747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1121595A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</w:tr>
      <w:tr w:rsidR="00C45504" w:rsidRPr="0070510B" w14:paraId="5AC849AE" w14:textId="77777777" w:rsidTr="00C45504">
        <w:tc>
          <w:tcPr>
            <w:tcW w:w="1000" w:type="pct"/>
          </w:tcPr>
          <w:p w14:paraId="4E10EC60" w14:textId="77777777" w:rsidR="00C45504" w:rsidRPr="0070510B" w:rsidRDefault="00C45504" w:rsidP="002A0C31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gridSpan w:val="4"/>
          </w:tcPr>
          <w:p w14:paraId="7A48ED66" w14:textId="77777777" w:rsidR="00C45504" w:rsidRPr="0070510B" w:rsidRDefault="00C45504" w:rsidP="002A0C31">
            <w:pPr>
              <w:contextualSpacing/>
              <w:rPr>
                <w:sz w:val="28"/>
                <w:szCs w:val="28"/>
              </w:rPr>
            </w:pPr>
          </w:p>
        </w:tc>
      </w:tr>
      <w:tr w:rsidR="00947B9B" w:rsidRPr="0070510B" w14:paraId="13545103" w14:textId="77777777" w:rsidTr="007B4C5D">
        <w:tc>
          <w:tcPr>
            <w:tcW w:w="1000" w:type="pct"/>
          </w:tcPr>
          <w:p w14:paraId="50BF7A24" w14:textId="3F0ABAFD" w:rsidR="00947B9B" w:rsidRPr="0070510B" w:rsidRDefault="00034485" w:rsidP="002A0C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Reading</w:t>
            </w:r>
          </w:p>
        </w:tc>
        <w:tc>
          <w:tcPr>
            <w:tcW w:w="1693" w:type="pct"/>
          </w:tcPr>
          <w:p w14:paraId="5CBDA06D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71C05E45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7BED73C0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5F7E8229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</w:tr>
      <w:tr w:rsidR="00947B9B" w:rsidRPr="0070510B" w14:paraId="0D1484A7" w14:textId="77777777" w:rsidTr="007B4C5D">
        <w:tc>
          <w:tcPr>
            <w:tcW w:w="1000" w:type="pct"/>
          </w:tcPr>
          <w:p w14:paraId="24B4AC12" w14:textId="47CDBEC4" w:rsidR="00947B9B" w:rsidRPr="0070510B" w:rsidRDefault="00034485" w:rsidP="002A0C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Return Visit</w:t>
            </w:r>
          </w:p>
        </w:tc>
        <w:tc>
          <w:tcPr>
            <w:tcW w:w="1693" w:type="pct"/>
          </w:tcPr>
          <w:p w14:paraId="4239E90F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42AEB8F8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43FAD7BD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093338BE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</w:tr>
      <w:tr w:rsidR="00947B9B" w:rsidRPr="0070510B" w14:paraId="47B24CFC" w14:textId="77777777" w:rsidTr="007B4C5D">
        <w:tc>
          <w:tcPr>
            <w:tcW w:w="1000" w:type="pct"/>
          </w:tcPr>
          <w:p w14:paraId="6731B3E9" w14:textId="6F1E8C6F" w:rsidR="00947B9B" w:rsidRPr="0070510B" w:rsidRDefault="00034485" w:rsidP="002A0C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Return Visit</w:t>
            </w:r>
          </w:p>
        </w:tc>
        <w:tc>
          <w:tcPr>
            <w:tcW w:w="1693" w:type="pct"/>
          </w:tcPr>
          <w:p w14:paraId="78CFE927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5B307281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6CA5AA15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2A7AE50F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</w:tr>
      <w:tr w:rsidR="00947B9B" w:rsidRPr="0070510B" w14:paraId="67F56F08" w14:textId="77777777" w:rsidTr="007B4C5D">
        <w:tc>
          <w:tcPr>
            <w:tcW w:w="1000" w:type="pct"/>
          </w:tcPr>
          <w:p w14:paraId="1E4045E7" w14:textId="1B293424" w:rsidR="00C87F72" w:rsidRPr="0070510B" w:rsidRDefault="00034485" w:rsidP="002A0C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Return Visit</w:t>
            </w:r>
          </w:p>
        </w:tc>
        <w:tc>
          <w:tcPr>
            <w:tcW w:w="1693" w:type="pct"/>
          </w:tcPr>
          <w:p w14:paraId="22C6670B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306BC659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31A50466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22A67C25" w14:textId="77777777" w:rsidR="00947B9B" w:rsidRPr="0070510B" w:rsidRDefault="00947B9B" w:rsidP="002A0C31">
            <w:pPr>
              <w:contextualSpacing/>
              <w:rPr>
                <w:sz w:val="28"/>
                <w:szCs w:val="28"/>
              </w:rPr>
            </w:pPr>
          </w:p>
        </w:tc>
      </w:tr>
      <w:tr w:rsidR="00C45504" w:rsidRPr="0070510B" w14:paraId="79DF4BEC" w14:textId="77777777" w:rsidTr="00C45504">
        <w:tc>
          <w:tcPr>
            <w:tcW w:w="1000" w:type="pct"/>
          </w:tcPr>
          <w:p w14:paraId="4DB16CB5" w14:textId="77777777" w:rsidR="00C45504" w:rsidRPr="0070510B" w:rsidRDefault="00C45504" w:rsidP="000E262C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gridSpan w:val="4"/>
          </w:tcPr>
          <w:p w14:paraId="2AA43DB0" w14:textId="77777777" w:rsidR="00C45504" w:rsidRPr="0070510B" w:rsidRDefault="00C45504" w:rsidP="000E262C">
            <w:pPr>
              <w:contextualSpacing/>
              <w:rPr>
                <w:sz w:val="28"/>
                <w:szCs w:val="28"/>
              </w:rPr>
            </w:pPr>
          </w:p>
        </w:tc>
      </w:tr>
      <w:tr w:rsidR="00C87F72" w:rsidRPr="0070510B" w14:paraId="5B304616" w14:textId="77777777" w:rsidTr="000E262C">
        <w:tc>
          <w:tcPr>
            <w:tcW w:w="1000" w:type="pct"/>
          </w:tcPr>
          <w:p w14:paraId="0670856A" w14:textId="3724EE98" w:rsidR="00C87F72" w:rsidRPr="0070510B" w:rsidRDefault="00034485" w:rsidP="000E262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Reading</w:t>
            </w:r>
          </w:p>
        </w:tc>
        <w:tc>
          <w:tcPr>
            <w:tcW w:w="1693" w:type="pct"/>
          </w:tcPr>
          <w:p w14:paraId="25BADD8B" w14:textId="77777777" w:rsidR="00C87F72" w:rsidRPr="0070510B" w:rsidRDefault="00C87F72" w:rsidP="000E262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0CD1F384" w14:textId="77777777" w:rsidR="00C87F72" w:rsidRPr="0070510B" w:rsidRDefault="00C87F72" w:rsidP="000E262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6D77D682" w14:textId="77777777" w:rsidR="00C87F72" w:rsidRPr="0070510B" w:rsidRDefault="00C87F72" w:rsidP="000E262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296D24FA" w14:textId="77777777" w:rsidR="00C87F72" w:rsidRPr="0070510B" w:rsidRDefault="00C87F72" w:rsidP="000E262C">
            <w:pPr>
              <w:contextualSpacing/>
              <w:rPr>
                <w:sz w:val="28"/>
                <w:szCs w:val="28"/>
              </w:rPr>
            </w:pPr>
          </w:p>
        </w:tc>
      </w:tr>
      <w:tr w:rsidR="00C87F72" w:rsidRPr="0070510B" w14:paraId="3410EDBB" w14:textId="77777777" w:rsidTr="000E262C">
        <w:tc>
          <w:tcPr>
            <w:tcW w:w="1000" w:type="pct"/>
          </w:tcPr>
          <w:p w14:paraId="65FDADD4" w14:textId="057A4546" w:rsidR="00C87F72" w:rsidRPr="0070510B" w:rsidRDefault="00034485" w:rsidP="000E262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 Return Visit</w:t>
            </w:r>
          </w:p>
        </w:tc>
        <w:tc>
          <w:tcPr>
            <w:tcW w:w="1693" w:type="pct"/>
          </w:tcPr>
          <w:p w14:paraId="5002972D" w14:textId="77777777" w:rsidR="00C87F72" w:rsidRPr="0070510B" w:rsidRDefault="00C87F72" w:rsidP="000E262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0E6E682D" w14:textId="77777777" w:rsidR="00C87F72" w:rsidRPr="0070510B" w:rsidRDefault="00C87F72" w:rsidP="000E262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3C9F3D1F" w14:textId="77777777" w:rsidR="00C87F72" w:rsidRPr="0070510B" w:rsidRDefault="00C87F72" w:rsidP="000E262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43F89FA2" w14:textId="77777777" w:rsidR="00C87F72" w:rsidRPr="0070510B" w:rsidRDefault="00C87F72" w:rsidP="000E262C">
            <w:pPr>
              <w:contextualSpacing/>
              <w:rPr>
                <w:sz w:val="28"/>
                <w:szCs w:val="28"/>
              </w:rPr>
            </w:pPr>
          </w:p>
        </w:tc>
      </w:tr>
      <w:tr w:rsidR="00C87F72" w:rsidRPr="0070510B" w14:paraId="3E4AA93A" w14:textId="77777777" w:rsidTr="000E262C">
        <w:tc>
          <w:tcPr>
            <w:tcW w:w="1000" w:type="pct"/>
          </w:tcPr>
          <w:p w14:paraId="087CFDA6" w14:textId="1C6C16FF" w:rsidR="00C87F72" w:rsidRPr="0070510B" w:rsidRDefault="00034485" w:rsidP="000E262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 Return Visit</w:t>
            </w:r>
          </w:p>
        </w:tc>
        <w:tc>
          <w:tcPr>
            <w:tcW w:w="1693" w:type="pct"/>
          </w:tcPr>
          <w:p w14:paraId="3E1B6D32" w14:textId="77777777" w:rsidR="00C87F72" w:rsidRPr="0070510B" w:rsidRDefault="00C87F72" w:rsidP="000E262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3D38F13A" w14:textId="77777777" w:rsidR="00C87F72" w:rsidRPr="0070510B" w:rsidRDefault="00C87F72" w:rsidP="000E262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4C8B24A6" w14:textId="77777777" w:rsidR="00C87F72" w:rsidRPr="0070510B" w:rsidRDefault="00C87F72" w:rsidP="000E262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1109C156" w14:textId="77777777" w:rsidR="00C87F72" w:rsidRPr="0070510B" w:rsidRDefault="00C87F72" w:rsidP="000E262C">
            <w:pPr>
              <w:contextualSpacing/>
              <w:rPr>
                <w:sz w:val="28"/>
                <w:szCs w:val="28"/>
              </w:rPr>
            </w:pPr>
          </w:p>
        </w:tc>
      </w:tr>
      <w:tr w:rsidR="00C87F72" w:rsidRPr="0070510B" w14:paraId="2262FFBE" w14:textId="77777777" w:rsidTr="000E262C">
        <w:tc>
          <w:tcPr>
            <w:tcW w:w="1000" w:type="pct"/>
          </w:tcPr>
          <w:p w14:paraId="514AFD9F" w14:textId="3D18022D" w:rsidR="00C87F72" w:rsidRPr="0070510B" w:rsidRDefault="00034485" w:rsidP="000E262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Bible Study</w:t>
            </w:r>
          </w:p>
        </w:tc>
        <w:tc>
          <w:tcPr>
            <w:tcW w:w="1693" w:type="pct"/>
          </w:tcPr>
          <w:p w14:paraId="44F097A6" w14:textId="77777777" w:rsidR="00C87F72" w:rsidRPr="0070510B" w:rsidRDefault="00C87F72" w:rsidP="000E262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5CF6A1CE" w14:textId="77777777" w:rsidR="00C87F72" w:rsidRPr="0070510B" w:rsidRDefault="00C87F72" w:rsidP="000E262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7CAA4841" w14:textId="77777777" w:rsidR="00C87F72" w:rsidRPr="0070510B" w:rsidRDefault="00C87F72" w:rsidP="000E262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2BA2DF73" w14:textId="77777777" w:rsidR="00C87F72" w:rsidRPr="0070510B" w:rsidRDefault="00C87F72" w:rsidP="000E262C">
            <w:pPr>
              <w:contextualSpacing/>
              <w:rPr>
                <w:sz w:val="28"/>
                <w:szCs w:val="28"/>
              </w:rPr>
            </w:pPr>
          </w:p>
        </w:tc>
      </w:tr>
      <w:tr w:rsidR="00C45504" w:rsidRPr="0070510B" w14:paraId="589A235E" w14:textId="77777777" w:rsidTr="00C45504">
        <w:tc>
          <w:tcPr>
            <w:tcW w:w="1000" w:type="pct"/>
          </w:tcPr>
          <w:p w14:paraId="4AF9E202" w14:textId="77777777" w:rsidR="00C45504" w:rsidRPr="0070510B" w:rsidRDefault="00C45504" w:rsidP="00AC6EF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gridSpan w:val="4"/>
          </w:tcPr>
          <w:p w14:paraId="6F60333A" w14:textId="77777777" w:rsidR="00C45504" w:rsidRPr="0070510B" w:rsidRDefault="00C45504" w:rsidP="00AC6EF4">
            <w:pPr>
              <w:contextualSpacing/>
              <w:rPr>
                <w:sz w:val="28"/>
                <w:szCs w:val="28"/>
              </w:rPr>
            </w:pPr>
          </w:p>
        </w:tc>
      </w:tr>
      <w:tr w:rsidR="00EA0480" w:rsidRPr="0070510B" w14:paraId="6FA265E0" w14:textId="77777777" w:rsidTr="00AC6EF4">
        <w:tc>
          <w:tcPr>
            <w:tcW w:w="1000" w:type="pct"/>
          </w:tcPr>
          <w:p w14:paraId="2C4BAB2F" w14:textId="11503861" w:rsidR="00EA0480" w:rsidRPr="0070510B" w:rsidRDefault="00034485" w:rsidP="00AC6EF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Reading</w:t>
            </w:r>
          </w:p>
        </w:tc>
        <w:tc>
          <w:tcPr>
            <w:tcW w:w="1693" w:type="pct"/>
          </w:tcPr>
          <w:p w14:paraId="6DF30256" w14:textId="77777777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1EAD9C66" w14:textId="77777777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0555B1FA" w14:textId="77777777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43996AC8" w14:textId="77777777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</w:tr>
      <w:tr w:rsidR="00EA0480" w:rsidRPr="0070510B" w14:paraId="29622B18" w14:textId="77777777" w:rsidTr="00AC6EF4">
        <w:tc>
          <w:tcPr>
            <w:tcW w:w="1000" w:type="pct"/>
          </w:tcPr>
          <w:p w14:paraId="442B3FCE" w14:textId="08D0D038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93" w:type="pct"/>
          </w:tcPr>
          <w:p w14:paraId="4A3B9E5F" w14:textId="77777777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6C3788DD" w14:textId="77777777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298A64C5" w14:textId="77777777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3D48B55B" w14:textId="77777777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</w:tr>
      <w:tr w:rsidR="00EA0480" w:rsidRPr="0070510B" w14:paraId="4BDB8CF0" w14:textId="77777777" w:rsidTr="00AC6EF4">
        <w:tc>
          <w:tcPr>
            <w:tcW w:w="1000" w:type="pct"/>
          </w:tcPr>
          <w:p w14:paraId="361BF2B0" w14:textId="4DD0972F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693" w:type="pct"/>
          </w:tcPr>
          <w:p w14:paraId="693A21E7" w14:textId="77777777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76337E32" w14:textId="77777777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307D37DB" w14:textId="77777777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4ED4916B" w14:textId="77777777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</w:tr>
      <w:tr w:rsidR="00EA0480" w:rsidRPr="0070510B" w14:paraId="60962B4D" w14:textId="77777777" w:rsidTr="00AC6EF4">
        <w:tc>
          <w:tcPr>
            <w:tcW w:w="1000" w:type="pct"/>
          </w:tcPr>
          <w:p w14:paraId="40BAAF93" w14:textId="5644D1AC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93" w:type="pct"/>
          </w:tcPr>
          <w:p w14:paraId="54EE72D1" w14:textId="77777777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07" w:type="pct"/>
          </w:tcPr>
          <w:p w14:paraId="5AB7A2A7" w14:textId="77777777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666" w:type="pct"/>
          </w:tcPr>
          <w:p w14:paraId="51E7BBA1" w14:textId="77777777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334" w:type="pct"/>
          </w:tcPr>
          <w:p w14:paraId="4215FCF5" w14:textId="77777777" w:rsidR="00EA0480" w:rsidRPr="0070510B" w:rsidRDefault="00EA0480" w:rsidP="00AC6EF4">
            <w:pPr>
              <w:contextualSpacing/>
              <w:rPr>
                <w:sz w:val="28"/>
                <w:szCs w:val="28"/>
              </w:rPr>
            </w:pPr>
          </w:p>
        </w:tc>
      </w:tr>
    </w:tbl>
    <w:p w14:paraId="7C08232D" w14:textId="77777777" w:rsidR="00C87F72" w:rsidRPr="0070510B" w:rsidRDefault="00C87F72" w:rsidP="00EA0480">
      <w:pPr>
        <w:rPr>
          <w:sz w:val="28"/>
          <w:szCs w:val="28"/>
        </w:rPr>
      </w:pPr>
    </w:p>
    <w:sectPr w:rsidR="00C87F72" w:rsidRPr="0070510B" w:rsidSect="00EA04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A4F"/>
    <w:rsid w:val="00034485"/>
    <w:rsid w:val="00064151"/>
    <w:rsid w:val="000E262C"/>
    <w:rsid w:val="0027266C"/>
    <w:rsid w:val="002A0C31"/>
    <w:rsid w:val="00367EB5"/>
    <w:rsid w:val="00437F0B"/>
    <w:rsid w:val="00517507"/>
    <w:rsid w:val="00552DBF"/>
    <w:rsid w:val="005F6C3C"/>
    <w:rsid w:val="005F6D8E"/>
    <w:rsid w:val="00604967"/>
    <w:rsid w:val="0070281F"/>
    <w:rsid w:val="0070510B"/>
    <w:rsid w:val="007670D7"/>
    <w:rsid w:val="007B4C5D"/>
    <w:rsid w:val="00947B9B"/>
    <w:rsid w:val="009F12E3"/>
    <w:rsid w:val="00A865DA"/>
    <w:rsid w:val="00AD2183"/>
    <w:rsid w:val="00B029B6"/>
    <w:rsid w:val="00C45504"/>
    <w:rsid w:val="00C87F72"/>
    <w:rsid w:val="00C93A4F"/>
    <w:rsid w:val="00CD6B4A"/>
    <w:rsid w:val="00E30CCB"/>
    <w:rsid w:val="00E94328"/>
    <w:rsid w:val="00EA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4E100"/>
  <w15:docId w15:val="{F8944D03-B418-4260-A8AC-B5F981A0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B9B"/>
    <w:pPr>
      <w:spacing w:after="160" w:line="259" w:lineRule="auto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B9B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melindo%20Coria\Documents\West\Seamos%20Mejores%20Maestros\Esque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Esquema.dotx</Template>
  <TotalTime>10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Hermelindo Coria</dc:creator>
  <cp:lastModifiedBy>Fidel Coria</cp:lastModifiedBy>
  <cp:revision>7</cp:revision>
  <cp:lastPrinted>2016-07-29T22:23:00Z</cp:lastPrinted>
  <dcterms:created xsi:type="dcterms:W3CDTF">2016-12-16T20:22:00Z</dcterms:created>
  <dcterms:modified xsi:type="dcterms:W3CDTF">2018-10-14T06:10:00Z</dcterms:modified>
</cp:coreProperties>
</file>